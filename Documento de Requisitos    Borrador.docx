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5B70D" w14:textId="380B2C83" w:rsidR="00952F7D" w:rsidRPr="00A226F8" w:rsidRDefault="005526B1" w:rsidP="00A602AF">
      <w:pPr>
        <w:pStyle w:val="Delimitadorgrfico"/>
        <w:rPr>
          <w:noProof/>
        </w:rPr>
      </w:pPr>
      <w:r w:rsidRPr="00A226F8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C997171" wp14:editId="1FB76274">
                <wp:simplePos x="0" y="0"/>
                <wp:positionH relativeFrom="column">
                  <wp:posOffset>-466090</wp:posOffset>
                </wp:positionH>
                <wp:positionV relativeFrom="paragraph">
                  <wp:posOffset>2509520</wp:posOffset>
                </wp:positionV>
                <wp:extent cx="5735320" cy="6426200"/>
                <wp:effectExtent l="0" t="0" r="0" b="0"/>
                <wp:wrapNone/>
                <wp:docPr id="2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5320" cy="6426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14168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958D82" id="Forma" o:spid="_x0000_s1026" alt="&quot;&quot;" style="position:absolute;margin-left:-36.7pt;margin-top:197.6pt;width:451.6pt;height:506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" path="m,l21600,14168r,7432l,21600,,xe" fillcolor="#e2b80f [3204]" stroked="f" strokeweight="1pt">
                <v:stroke miterlimit="4" joinstyle="miter"/>
                <v:path arrowok="t" o:extrusionok="f" o:connecttype="custom" o:connectlocs="2867660,3213100;2867660,3213100;2867660,3213100;2867660,3213100" o:connectangles="0,90,180,270"/>
              </v:shape>
            </w:pict>
          </mc:Fallback>
        </mc:AlternateConten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6096"/>
        <w:gridCol w:w="3254"/>
      </w:tblGrid>
      <w:tr w:rsidR="00A602AF" w:rsidRPr="00A226F8" w14:paraId="3146CC76" w14:textId="77777777" w:rsidTr="00A07DCE">
        <w:trPr>
          <w:trHeight w:val="2341"/>
        </w:trPr>
        <w:tc>
          <w:tcPr>
            <w:tcW w:w="9350" w:type="dxa"/>
            <w:gridSpan w:val="2"/>
            <w:vAlign w:val="center"/>
          </w:tcPr>
          <w:p w14:paraId="4DCC4A2F" w14:textId="0C3E4328" w:rsidR="00A602AF" w:rsidRPr="00A513C4" w:rsidRDefault="00FB263A" w:rsidP="00A123DD">
            <w:pPr>
              <w:pStyle w:val="Ttulo1"/>
              <w:rPr>
                <w:noProof/>
                <w:sz w:val="52"/>
                <w:szCs w:val="52"/>
              </w:rPr>
            </w:pPr>
            <w:r>
              <w:rPr>
                <w:noProof/>
                <w:sz w:val="52"/>
                <w:szCs w:val="52"/>
              </w:rPr>
              <w:t>TITULO PROYECTO</w:t>
            </w:r>
          </w:p>
        </w:tc>
      </w:tr>
      <w:tr w:rsidR="00A602AF" w:rsidRPr="00A226F8" w14:paraId="76E31D2C" w14:textId="77777777" w:rsidTr="00A513C4">
        <w:trPr>
          <w:trHeight w:val="6888"/>
        </w:trPr>
        <w:tc>
          <w:tcPr>
            <w:tcW w:w="6096" w:type="dxa"/>
            <w:vAlign w:val="center"/>
          </w:tcPr>
          <w:p w14:paraId="041E871D" w14:textId="3974011E" w:rsidR="00A602AF" w:rsidRPr="00A226F8" w:rsidRDefault="00A602AF" w:rsidP="00A602AF">
            <w:pPr>
              <w:rPr>
                <w:noProof/>
              </w:rPr>
            </w:pPr>
          </w:p>
        </w:tc>
        <w:tc>
          <w:tcPr>
            <w:tcW w:w="3254" w:type="dxa"/>
          </w:tcPr>
          <w:p w14:paraId="22321883" w14:textId="77777777" w:rsidR="00A602AF" w:rsidRPr="00A226F8" w:rsidRDefault="00A602AF">
            <w:pPr>
              <w:rPr>
                <w:noProof/>
              </w:rPr>
            </w:pPr>
          </w:p>
        </w:tc>
      </w:tr>
      <w:tr w:rsidR="00A602AF" w:rsidRPr="00A226F8" w14:paraId="325649A9" w14:textId="77777777" w:rsidTr="00A513C4">
        <w:trPr>
          <w:trHeight w:val="2718"/>
        </w:trPr>
        <w:tc>
          <w:tcPr>
            <w:tcW w:w="6096" w:type="dxa"/>
          </w:tcPr>
          <w:p w14:paraId="03C8FD12" w14:textId="77777777" w:rsidR="00A513C4" w:rsidRDefault="00A513C4" w:rsidP="00A602AF">
            <w:pPr>
              <w:pStyle w:val="Ttulo2"/>
              <w:rPr>
                <w:noProof/>
                <w:sz w:val="28"/>
                <w:szCs w:val="28"/>
              </w:rPr>
            </w:pPr>
          </w:p>
          <w:p w14:paraId="59E50128" w14:textId="77777777" w:rsidR="00A513C4" w:rsidRDefault="00A513C4" w:rsidP="00A602AF">
            <w:pPr>
              <w:pStyle w:val="Ttulo2"/>
              <w:rPr>
                <w:noProof/>
                <w:sz w:val="28"/>
                <w:szCs w:val="28"/>
              </w:rPr>
            </w:pPr>
          </w:p>
          <w:p w14:paraId="495929D6" w14:textId="206D5017" w:rsidR="00A513C4" w:rsidRDefault="00FB263A" w:rsidP="00A513C4">
            <w:r>
              <w:t>INTEGRANTES, FORMADOR, TUTOR, REFERENCIA AL PROGRAMA MINTIC</w:t>
            </w:r>
          </w:p>
          <w:p w14:paraId="256C0383" w14:textId="77777777" w:rsidR="00A513C4" w:rsidRDefault="00A513C4" w:rsidP="00A513C4"/>
          <w:p w14:paraId="21998105" w14:textId="77777777" w:rsidR="00A513C4" w:rsidRDefault="00A513C4" w:rsidP="00A513C4"/>
          <w:p w14:paraId="60EF0066" w14:textId="3BCF7A74" w:rsidR="00A513C4" w:rsidRPr="00A513C4" w:rsidRDefault="00A513C4" w:rsidP="00A513C4"/>
        </w:tc>
        <w:tc>
          <w:tcPr>
            <w:tcW w:w="3254" w:type="dxa"/>
          </w:tcPr>
          <w:p w14:paraId="4BEF31CC" w14:textId="77777777" w:rsidR="00A602AF" w:rsidRPr="00A226F8" w:rsidRDefault="00A602AF">
            <w:pPr>
              <w:rPr>
                <w:noProof/>
              </w:rPr>
            </w:pPr>
          </w:p>
        </w:tc>
      </w:tr>
    </w:tbl>
    <w:p w14:paraId="3354971C" w14:textId="77777777" w:rsidR="00A602AF" w:rsidRPr="00A226F8" w:rsidRDefault="00A602AF">
      <w:pPr>
        <w:rPr>
          <w:noProof/>
        </w:rPr>
      </w:pPr>
    </w:p>
    <w:p w14:paraId="4F35E849" w14:textId="77777777" w:rsidR="009B2968" w:rsidRPr="00A226F8" w:rsidRDefault="009B2968">
      <w:pPr>
        <w:rPr>
          <w:noProof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3116"/>
        <w:gridCol w:w="3117"/>
        <w:gridCol w:w="3117"/>
      </w:tblGrid>
      <w:tr w:rsidR="009B2968" w:rsidRPr="00A226F8" w14:paraId="15D66A6C" w14:textId="77777777" w:rsidTr="008F425E">
        <w:trPr>
          <w:trHeight w:val="506"/>
        </w:trPr>
        <w:tc>
          <w:tcPr>
            <w:tcW w:w="3116" w:type="dxa"/>
          </w:tcPr>
          <w:p w14:paraId="621D0D90" w14:textId="77777777" w:rsidR="009B2968" w:rsidRPr="00A226F8" w:rsidRDefault="009B2968">
            <w:pPr>
              <w:rPr>
                <w:noProof/>
              </w:rPr>
            </w:pPr>
          </w:p>
        </w:tc>
        <w:tc>
          <w:tcPr>
            <w:tcW w:w="3117" w:type="dxa"/>
          </w:tcPr>
          <w:p w14:paraId="0F9E2D60" w14:textId="77777777" w:rsidR="009B2968" w:rsidRPr="00A226F8" w:rsidRDefault="009B2968">
            <w:pPr>
              <w:rPr>
                <w:noProof/>
              </w:rPr>
            </w:pPr>
          </w:p>
        </w:tc>
        <w:tc>
          <w:tcPr>
            <w:tcW w:w="3117" w:type="dxa"/>
          </w:tcPr>
          <w:p w14:paraId="423F6A1B" w14:textId="77777777" w:rsidR="009B2968" w:rsidRPr="00A226F8" w:rsidRDefault="009B2968">
            <w:pPr>
              <w:rPr>
                <w:noProof/>
              </w:rPr>
            </w:pPr>
          </w:p>
        </w:tc>
      </w:tr>
      <w:tr w:rsidR="009B2968" w:rsidRPr="00A226F8" w14:paraId="48B8CA2A" w14:textId="77777777" w:rsidTr="003B4957">
        <w:trPr>
          <w:trHeight w:val="1371"/>
        </w:trPr>
        <w:tc>
          <w:tcPr>
            <w:tcW w:w="9350" w:type="dxa"/>
            <w:gridSpan w:val="3"/>
          </w:tcPr>
          <w:p w14:paraId="0E016D87" w14:textId="77777777" w:rsidR="003B4957" w:rsidRDefault="003B4957" w:rsidP="00A123DD">
            <w:pPr>
              <w:pStyle w:val="Ttulo3"/>
              <w:rPr>
                <w:noProof/>
              </w:rPr>
            </w:pPr>
          </w:p>
          <w:p w14:paraId="5DBD7831" w14:textId="7783953E" w:rsidR="009B2968" w:rsidRPr="00A226F8" w:rsidRDefault="00EA6367" w:rsidP="00A123DD">
            <w:pPr>
              <w:pStyle w:val="Ttulo3"/>
              <w:rPr>
                <w:noProof/>
              </w:rPr>
            </w:pPr>
            <w:r>
              <w:rPr>
                <w:noProof/>
              </w:rPr>
              <w:t>INTRODUCCIÓN</w:t>
            </w:r>
          </w:p>
        </w:tc>
      </w:tr>
    </w:tbl>
    <w:p w14:paraId="363E3E0F" w14:textId="0CDF9FF7" w:rsidR="004312C5" w:rsidRDefault="004312C5" w:rsidP="004E6010">
      <w:pPr>
        <w:jc w:val="both"/>
        <w:rPr>
          <w:noProof/>
        </w:rPr>
      </w:pPr>
      <w:r>
        <w:rPr>
          <w:noProof/>
        </w:rPr>
        <w:br w:type="page"/>
      </w:r>
    </w:p>
    <w:p w14:paraId="7A088A63" w14:textId="34B1F8FE" w:rsidR="004312C5" w:rsidRDefault="004312C5" w:rsidP="004312C5">
      <w:pPr>
        <w:rPr>
          <w:noProof/>
        </w:rPr>
      </w:pPr>
    </w:p>
    <w:p w14:paraId="6313F6AD" w14:textId="118C7AEB" w:rsidR="00DF6760" w:rsidRPr="00A226F8" w:rsidRDefault="00DF6760" w:rsidP="00DF6760">
      <w:pPr>
        <w:pStyle w:val="Ttulo5"/>
        <w:rPr>
          <w:noProof/>
        </w:rPr>
      </w:pPr>
      <w:r>
        <w:rPr>
          <w:noProof/>
        </w:rPr>
        <w:t>Alcance</w:t>
      </w:r>
    </w:p>
    <w:p w14:paraId="0FEB45E2" w14:textId="77777777" w:rsidR="00DF6760" w:rsidRDefault="00DF6760" w:rsidP="00DF6760">
      <w:pPr>
        <w:rPr>
          <w:noProof/>
        </w:rPr>
      </w:pPr>
    </w:p>
    <w:p w14:paraId="2164C2DA" w14:textId="5C570F16" w:rsidR="00DF6760" w:rsidRDefault="00DF6760" w:rsidP="00665F46">
      <w:pPr>
        <w:jc w:val="both"/>
        <w:rPr>
          <w:noProof/>
        </w:rPr>
      </w:pPr>
      <w:r>
        <w:rPr>
          <w:noProof/>
        </w:rPr>
        <w:t>E</w:t>
      </w:r>
      <w:r w:rsidR="00D3175B">
        <w:rPr>
          <w:noProof/>
        </w:rPr>
        <w:t xml:space="preserve">ste </w:t>
      </w:r>
      <w:r w:rsidR="0049390D">
        <w:rPr>
          <w:noProof/>
        </w:rPr>
        <w:t>proyecto propone realizar el</w:t>
      </w:r>
      <w:r>
        <w:rPr>
          <w:noProof/>
        </w:rPr>
        <w:t xml:space="preserve"> diseño e implementación de una solución </w:t>
      </w:r>
      <w:r w:rsidR="004624AD">
        <w:rPr>
          <w:noProof/>
        </w:rPr>
        <w:t>web</w:t>
      </w:r>
      <w:r w:rsidR="0049390D">
        <w:rPr>
          <w:noProof/>
        </w:rPr>
        <w:t xml:space="preserve"> </w:t>
      </w:r>
      <w:r w:rsidR="004624AD">
        <w:rPr>
          <w:noProof/>
        </w:rPr>
        <w:t xml:space="preserve">que le permita a </w:t>
      </w:r>
      <w:r w:rsidR="00FB263A">
        <w:rPr>
          <w:noProof/>
        </w:rPr>
        <w:t>…..</w:t>
      </w:r>
      <w:r w:rsidR="00665F46">
        <w:rPr>
          <w:noProof/>
        </w:rPr>
        <w:t xml:space="preserve"> </w:t>
      </w:r>
    </w:p>
    <w:p w14:paraId="283BE21C" w14:textId="77777777" w:rsidR="004624AD" w:rsidRDefault="004624AD">
      <w:pPr>
        <w:rPr>
          <w:noProof/>
        </w:rPr>
      </w:pPr>
      <w:r>
        <w:rPr>
          <w:noProof/>
        </w:rPr>
        <w:br w:type="page"/>
      </w:r>
    </w:p>
    <w:p w14:paraId="558A5D0F" w14:textId="77777777" w:rsidR="004624AD" w:rsidRDefault="004624AD" w:rsidP="004624AD">
      <w:pPr>
        <w:pStyle w:val="Ttulo5"/>
        <w:rPr>
          <w:noProof/>
        </w:rPr>
      </w:pPr>
    </w:p>
    <w:p w14:paraId="6921D5E2" w14:textId="3820E343" w:rsidR="004624AD" w:rsidRDefault="004624AD" w:rsidP="004624AD">
      <w:pPr>
        <w:pStyle w:val="Ttulo5"/>
        <w:rPr>
          <w:noProof/>
        </w:rPr>
      </w:pPr>
      <w:r>
        <w:rPr>
          <w:noProof/>
        </w:rPr>
        <w:t>Objetivo General</w:t>
      </w:r>
    </w:p>
    <w:p w14:paraId="60BB60DF" w14:textId="0F803B8F" w:rsidR="004624AD" w:rsidRDefault="004624AD" w:rsidP="004624AD"/>
    <w:p w14:paraId="457989AE" w14:textId="7A52DB70" w:rsidR="004624AD" w:rsidRDefault="004624AD" w:rsidP="004624AD">
      <w:pPr>
        <w:jc w:val="both"/>
      </w:pPr>
      <w:r w:rsidRPr="004624AD">
        <w:t xml:space="preserve">Diseñar y desarrollar una aplicación web por medio del, </w:t>
      </w:r>
      <w:proofErr w:type="gramStart"/>
      <w:r w:rsidRPr="004624AD">
        <w:t xml:space="preserve">cual </w:t>
      </w:r>
      <w:r w:rsidR="00FB263A">
        <w:t>……</w:t>
      </w:r>
      <w:proofErr w:type="gramEnd"/>
    </w:p>
    <w:p w14:paraId="609E5272" w14:textId="34CDC864" w:rsidR="004624AD" w:rsidRDefault="004624AD" w:rsidP="004624AD">
      <w:pPr>
        <w:jc w:val="both"/>
      </w:pPr>
    </w:p>
    <w:p w14:paraId="558D6A29" w14:textId="2D2E8BD3" w:rsidR="004624AD" w:rsidRDefault="004624AD" w:rsidP="004624AD">
      <w:pPr>
        <w:jc w:val="both"/>
      </w:pPr>
    </w:p>
    <w:p w14:paraId="1C38A445" w14:textId="7DD8522E" w:rsidR="004624AD" w:rsidRDefault="004624AD" w:rsidP="004624AD">
      <w:pPr>
        <w:pStyle w:val="Ttulo5"/>
      </w:pPr>
      <w:r>
        <w:t>Objetivos Específicos</w:t>
      </w:r>
    </w:p>
    <w:p w14:paraId="6ED5BB0D" w14:textId="1875C3CE" w:rsidR="004624AD" w:rsidRDefault="004624AD" w:rsidP="004624AD"/>
    <w:p w14:paraId="30617264" w14:textId="7AC0AEE3" w:rsidR="004624AD" w:rsidRDefault="004624AD" w:rsidP="004624AD">
      <w:pPr>
        <w:pStyle w:val="Prrafodelista"/>
        <w:numPr>
          <w:ilvl w:val="0"/>
          <w:numId w:val="3"/>
        </w:numPr>
      </w:pPr>
      <w:r>
        <w:t>Diseñar la base de dato en MySQL</w:t>
      </w:r>
    </w:p>
    <w:p w14:paraId="36208E1D" w14:textId="77777777" w:rsidR="004624AD" w:rsidRDefault="004624AD" w:rsidP="004624AD">
      <w:pPr>
        <w:pStyle w:val="Prrafodelista"/>
        <w:numPr>
          <w:ilvl w:val="0"/>
          <w:numId w:val="3"/>
        </w:numPr>
      </w:pPr>
      <w:r>
        <w:t>Diseñar interfaz basado en MVC</w:t>
      </w:r>
    </w:p>
    <w:p w14:paraId="78E586D5" w14:textId="109873A3" w:rsidR="004624AD" w:rsidRDefault="004624AD" w:rsidP="004624AD">
      <w:pPr>
        <w:pStyle w:val="Prrafodelista"/>
        <w:numPr>
          <w:ilvl w:val="0"/>
          <w:numId w:val="3"/>
        </w:numPr>
      </w:pPr>
      <w:r>
        <w:t>Desarrollar interfaz web de operación para usuario administrador</w:t>
      </w:r>
    </w:p>
    <w:p w14:paraId="4398E67E" w14:textId="6D047890" w:rsidR="004624AD" w:rsidRDefault="00FB263A" w:rsidP="004624AD">
      <w:pPr>
        <w:pStyle w:val="Prrafodelista"/>
        <w:numPr>
          <w:ilvl w:val="0"/>
          <w:numId w:val="3"/>
        </w:numPr>
      </w:pPr>
      <w:r>
        <w:t>……</w:t>
      </w:r>
    </w:p>
    <w:p w14:paraId="67C23FBA" w14:textId="65DFA0C4" w:rsidR="004624AD" w:rsidRDefault="004624AD" w:rsidP="004624AD"/>
    <w:p w14:paraId="4F27730B" w14:textId="77777777" w:rsidR="004624AD" w:rsidRPr="004624AD" w:rsidRDefault="004624AD" w:rsidP="004624AD"/>
    <w:p w14:paraId="3CF934AB" w14:textId="3F6663F4" w:rsidR="004624AD" w:rsidRDefault="004624AD" w:rsidP="004624AD"/>
    <w:p w14:paraId="56156DB1" w14:textId="0F1E0847" w:rsidR="004624AD" w:rsidRDefault="004624AD" w:rsidP="004624AD"/>
    <w:p w14:paraId="0E3051A1" w14:textId="77777777" w:rsidR="004624AD" w:rsidRPr="004624AD" w:rsidRDefault="004624AD" w:rsidP="004624AD"/>
    <w:p w14:paraId="27F58FCF" w14:textId="77777777" w:rsidR="004624AD" w:rsidRPr="004624AD" w:rsidRDefault="004624AD" w:rsidP="004624AD"/>
    <w:p w14:paraId="472BF484" w14:textId="627CCF19" w:rsidR="002324AB" w:rsidRDefault="002324AB" w:rsidP="004624AD">
      <w:pPr>
        <w:pStyle w:val="Ttulo5"/>
        <w:rPr>
          <w:noProof/>
        </w:rPr>
      </w:pPr>
      <w:r>
        <w:rPr>
          <w:noProof/>
        </w:rPr>
        <w:br w:type="page"/>
      </w:r>
    </w:p>
    <w:p w14:paraId="61517B5B" w14:textId="77777777" w:rsidR="002324AB" w:rsidRDefault="002324AB" w:rsidP="002324AB">
      <w:pPr>
        <w:pStyle w:val="Ttulo5"/>
        <w:rPr>
          <w:noProof/>
        </w:rPr>
      </w:pPr>
    </w:p>
    <w:p w14:paraId="3384633F" w14:textId="0DF641EE" w:rsidR="0010433A" w:rsidRDefault="002324AB" w:rsidP="002324AB">
      <w:pPr>
        <w:pStyle w:val="Ttulo5"/>
        <w:rPr>
          <w:noProof/>
        </w:rPr>
      </w:pPr>
      <w:r>
        <w:rPr>
          <w:noProof/>
        </w:rPr>
        <w:t>Entregables</w:t>
      </w:r>
    </w:p>
    <w:p w14:paraId="3B4C0235" w14:textId="6DFD6E50" w:rsidR="002324AB" w:rsidRDefault="002324AB" w:rsidP="002324AB"/>
    <w:p w14:paraId="40F11F7D" w14:textId="044CCD72" w:rsidR="002324AB" w:rsidRDefault="002324AB" w:rsidP="00E60545">
      <w:pPr>
        <w:pStyle w:val="Prrafodelista"/>
        <w:numPr>
          <w:ilvl w:val="0"/>
          <w:numId w:val="10"/>
        </w:numPr>
      </w:pPr>
      <w:r>
        <w:t>Diagrama de casos de uso</w:t>
      </w:r>
    </w:p>
    <w:p w14:paraId="7D51DB78" w14:textId="276AF942" w:rsidR="002324AB" w:rsidRDefault="002324AB" w:rsidP="00E60545">
      <w:pPr>
        <w:pStyle w:val="Prrafodelista"/>
        <w:numPr>
          <w:ilvl w:val="0"/>
          <w:numId w:val="10"/>
        </w:numPr>
      </w:pPr>
      <w:r>
        <w:t>Diagrama de clases</w:t>
      </w:r>
    </w:p>
    <w:p w14:paraId="3CEF927F" w14:textId="64E9B56F" w:rsidR="002324AB" w:rsidRDefault="002324AB" w:rsidP="00E60545">
      <w:pPr>
        <w:pStyle w:val="Prrafodelista"/>
        <w:numPr>
          <w:ilvl w:val="0"/>
          <w:numId w:val="10"/>
        </w:numPr>
      </w:pPr>
      <w:r>
        <w:t>Modelo entidad relación</w:t>
      </w:r>
    </w:p>
    <w:p w14:paraId="2E7DE2B5" w14:textId="47769626" w:rsidR="002324AB" w:rsidRDefault="002324AB" w:rsidP="00E60545">
      <w:pPr>
        <w:pStyle w:val="Prrafodelista"/>
        <w:numPr>
          <w:ilvl w:val="0"/>
          <w:numId w:val="10"/>
        </w:numPr>
      </w:pPr>
      <w:r>
        <w:t>Base de datos en MySQL</w:t>
      </w:r>
    </w:p>
    <w:p w14:paraId="2BE74F99" w14:textId="2B6B09B9" w:rsidR="002324AB" w:rsidRDefault="002324AB" w:rsidP="00E60545">
      <w:pPr>
        <w:pStyle w:val="Prrafodelista"/>
        <w:numPr>
          <w:ilvl w:val="0"/>
          <w:numId w:val="10"/>
        </w:numPr>
      </w:pPr>
      <w:r>
        <w:t>Desarrollo web</w:t>
      </w:r>
    </w:p>
    <w:p w14:paraId="4460C77D" w14:textId="1623FF49" w:rsidR="002324AB" w:rsidRDefault="002324AB" w:rsidP="002324AB"/>
    <w:p w14:paraId="7E055262" w14:textId="059C6EA2" w:rsidR="002324AB" w:rsidRDefault="002324AB" w:rsidP="002324AB">
      <w:pPr>
        <w:pStyle w:val="Ttulo5"/>
      </w:pPr>
      <w:r>
        <w:t>No incluye</w:t>
      </w:r>
    </w:p>
    <w:p w14:paraId="5D4CFFE9" w14:textId="6E027D49" w:rsidR="002324AB" w:rsidRDefault="002324AB" w:rsidP="002324AB"/>
    <w:p w14:paraId="4519359B" w14:textId="63E3A62E" w:rsidR="002324AB" w:rsidRDefault="002324AB" w:rsidP="00E60545">
      <w:pPr>
        <w:pStyle w:val="Prrafodelista"/>
        <w:numPr>
          <w:ilvl w:val="0"/>
          <w:numId w:val="11"/>
        </w:numPr>
      </w:pPr>
      <w:r>
        <w:t>Temas no relacionados en el alcance</w:t>
      </w:r>
    </w:p>
    <w:p w14:paraId="732A4855" w14:textId="3C3167D7" w:rsidR="002324AB" w:rsidRDefault="002324AB" w:rsidP="00E60545">
      <w:pPr>
        <w:pStyle w:val="Prrafodelista"/>
        <w:numPr>
          <w:ilvl w:val="0"/>
          <w:numId w:val="11"/>
        </w:numPr>
      </w:pPr>
      <w:r>
        <w:t>Servidor en la nube</w:t>
      </w:r>
    </w:p>
    <w:p w14:paraId="3825DA98" w14:textId="3D503F97" w:rsidR="002324AB" w:rsidRDefault="002324AB" w:rsidP="00E60545">
      <w:pPr>
        <w:pStyle w:val="Prrafodelista"/>
        <w:numPr>
          <w:ilvl w:val="0"/>
          <w:numId w:val="11"/>
        </w:numPr>
      </w:pPr>
      <w:r>
        <w:t xml:space="preserve">Servicios web de interface o </w:t>
      </w:r>
      <w:proofErr w:type="spellStart"/>
      <w:r>
        <w:t>apis</w:t>
      </w:r>
      <w:proofErr w:type="spellEnd"/>
    </w:p>
    <w:p w14:paraId="60559F5E" w14:textId="72B37D0E" w:rsidR="00E60545" w:rsidRDefault="002324AB" w:rsidP="00E60545">
      <w:pPr>
        <w:pStyle w:val="Prrafodelista"/>
        <w:numPr>
          <w:ilvl w:val="0"/>
          <w:numId w:val="11"/>
        </w:numPr>
      </w:pPr>
      <w:r>
        <w:t>Otros desarrollos</w:t>
      </w:r>
    </w:p>
    <w:p w14:paraId="4FCFCE30" w14:textId="77777777" w:rsidR="00E60545" w:rsidRDefault="00E60545" w:rsidP="00E60545">
      <w:pPr>
        <w:pStyle w:val="Prrafodelista"/>
        <w:numPr>
          <w:ilvl w:val="0"/>
          <w:numId w:val="11"/>
        </w:numPr>
      </w:pPr>
      <w:r>
        <w:t>Instalaciones o configuraciones de software.</w:t>
      </w:r>
    </w:p>
    <w:p w14:paraId="38CE1C26" w14:textId="6AD17BFE" w:rsidR="00E60545" w:rsidRDefault="00E60545" w:rsidP="00E60545">
      <w:pPr>
        <w:pStyle w:val="Prrafodelista"/>
        <w:numPr>
          <w:ilvl w:val="0"/>
          <w:numId w:val="11"/>
        </w:numPr>
      </w:pPr>
      <w:r>
        <w:t>Otros soportes.</w:t>
      </w:r>
    </w:p>
    <w:p w14:paraId="561A9D31" w14:textId="300C0FBF" w:rsidR="00E60545" w:rsidRDefault="00E60545" w:rsidP="00E60545">
      <w:pPr>
        <w:pStyle w:val="Prrafodelista"/>
        <w:numPr>
          <w:ilvl w:val="0"/>
          <w:numId w:val="11"/>
        </w:numPr>
      </w:pPr>
      <w:r>
        <w:t>Otros entregables no especificados en esta propuesta.</w:t>
      </w:r>
    </w:p>
    <w:p w14:paraId="560D5444" w14:textId="77777777" w:rsidR="00E60545" w:rsidRDefault="00E60545" w:rsidP="00E60545">
      <w:pPr>
        <w:pStyle w:val="Prrafodelista"/>
        <w:numPr>
          <w:ilvl w:val="0"/>
          <w:numId w:val="11"/>
        </w:numPr>
      </w:pPr>
      <w:r>
        <w:t>Otras documentaciones.</w:t>
      </w:r>
    </w:p>
    <w:p w14:paraId="58668B05" w14:textId="77777777" w:rsidR="00E60545" w:rsidRDefault="00E60545" w:rsidP="00E60545">
      <w:pPr>
        <w:pStyle w:val="Prrafodelista"/>
        <w:numPr>
          <w:ilvl w:val="0"/>
          <w:numId w:val="11"/>
        </w:numPr>
      </w:pPr>
      <w:r>
        <w:t>Hardware o software no ofrecido explícitamente en esta propuesta.</w:t>
      </w:r>
    </w:p>
    <w:p w14:paraId="70F0223E" w14:textId="77777777" w:rsidR="00E60545" w:rsidRDefault="00E60545" w:rsidP="00E60545">
      <w:pPr>
        <w:pStyle w:val="Prrafodelista"/>
        <w:numPr>
          <w:ilvl w:val="0"/>
          <w:numId w:val="11"/>
        </w:numPr>
      </w:pPr>
      <w:r>
        <w:t>Licenciamientos no ofrecidos explícitamente en esta propuesta.</w:t>
      </w:r>
    </w:p>
    <w:p w14:paraId="5845E2CD" w14:textId="475EA626" w:rsidR="00E60545" w:rsidRPr="002324AB" w:rsidRDefault="00E60545" w:rsidP="00E60545">
      <w:pPr>
        <w:pStyle w:val="Prrafodelista"/>
        <w:numPr>
          <w:ilvl w:val="0"/>
          <w:numId w:val="11"/>
        </w:numPr>
      </w:pPr>
      <w:r>
        <w:t>Cada requerimiento será analizado, evaluado y estimado.</w:t>
      </w:r>
    </w:p>
    <w:p w14:paraId="1C7C22D2" w14:textId="45424D39" w:rsidR="002324AB" w:rsidRDefault="002324AB" w:rsidP="002324AB"/>
    <w:p w14:paraId="1B995A54" w14:textId="77777777" w:rsidR="002324AB" w:rsidRPr="002324AB" w:rsidRDefault="002324AB" w:rsidP="002324AB"/>
    <w:p w14:paraId="2E86CB23" w14:textId="66A7BBE2" w:rsidR="00DF6760" w:rsidRDefault="00DF6760">
      <w:pPr>
        <w:rPr>
          <w:noProof/>
        </w:rPr>
      </w:pPr>
    </w:p>
    <w:p w14:paraId="4BDFB002" w14:textId="77777777" w:rsidR="00665F46" w:rsidRDefault="00665F46">
      <w:pPr>
        <w:rPr>
          <w:noProof/>
        </w:rPr>
      </w:pPr>
    </w:p>
    <w:p w14:paraId="1FA8E364" w14:textId="0357001F" w:rsidR="00E60545" w:rsidRDefault="00E60545">
      <w:pPr>
        <w:rPr>
          <w:noProof/>
        </w:rPr>
      </w:pPr>
      <w:r>
        <w:rPr>
          <w:noProof/>
        </w:rPr>
        <w:br w:type="page"/>
      </w:r>
    </w:p>
    <w:p w14:paraId="3B3E81FB" w14:textId="77777777" w:rsidR="00E60545" w:rsidRDefault="00E60545" w:rsidP="00E60545">
      <w:pPr>
        <w:pStyle w:val="Ttulo5"/>
        <w:rPr>
          <w:noProof/>
        </w:rPr>
      </w:pPr>
    </w:p>
    <w:p w14:paraId="5DAFBE03" w14:textId="53F00D63" w:rsidR="00E60545" w:rsidRDefault="00E60545" w:rsidP="00E60545">
      <w:pPr>
        <w:pStyle w:val="Ttulo5"/>
        <w:rPr>
          <w:noProof/>
        </w:rPr>
      </w:pPr>
      <w:r>
        <w:rPr>
          <w:noProof/>
        </w:rPr>
        <w:t>Supuestos</w:t>
      </w:r>
    </w:p>
    <w:p w14:paraId="3A1961B1" w14:textId="77777777" w:rsidR="00E60545" w:rsidRDefault="00E60545" w:rsidP="00E60545">
      <w:pPr>
        <w:jc w:val="both"/>
      </w:pPr>
    </w:p>
    <w:p w14:paraId="66E40065" w14:textId="3F3D186A" w:rsidR="00E60545" w:rsidRDefault="00E60545" w:rsidP="00FB263A">
      <w:pPr>
        <w:pStyle w:val="Prrafodelista"/>
        <w:numPr>
          <w:ilvl w:val="0"/>
          <w:numId w:val="5"/>
        </w:numPr>
        <w:jc w:val="both"/>
      </w:pPr>
      <w:r>
        <w:t xml:space="preserve">Cada empresa tiene asignado </w:t>
      </w:r>
      <w:r w:rsidR="00FB263A">
        <w:t>…</w:t>
      </w:r>
      <w:proofErr w:type="gramStart"/>
      <w:r w:rsidR="00FB263A">
        <w:t>..</w:t>
      </w:r>
      <w:proofErr w:type="gramEnd"/>
    </w:p>
    <w:p w14:paraId="3BAC57C4" w14:textId="709A9249" w:rsidR="00D43A33" w:rsidRDefault="00D43A33">
      <w:pPr>
        <w:rPr>
          <w:noProof/>
        </w:rPr>
      </w:pPr>
      <w:r>
        <w:rPr>
          <w:noProof/>
        </w:rPr>
        <w:br w:type="page"/>
      </w:r>
    </w:p>
    <w:p w14:paraId="74EAED88" w14:textId="73A773B6" w:rsidR="00DF6760" w:rsidRDefault="00DF6760">
      <w:pPr>
        <w:rPr>
          <w:noProof/>
        </w:rPr>
      </w:pPr>
    </w:p>
    <w:p w14:paraId="4D132884" w14:textId="77777777" w:rsidR="00D43A33" w:rsidRDefault="00D43A33" w:rsidP="00D43A33">
      <w:pPr>
        <w:pStyle w:val="Ttulo5"/>
        <w:rPr>
          <w:noProof/>
        </w:rPr>
      </w:pPr>
      <w:bookmarkStart w:id="0" w:name="_Hlk83544987"/>
      <w:r>
        <w:rPr>
          <w:noProof/>
        </w:rPr>
        <w:t>Historias de usuario</w:t>
      </w:r>
    </w:p>
    <w:p w14:paraId="0FB42340" w14:textId="77777777" w:rsidR="00D43A33" w:rsidRDefault="00D43A33" w:rsidP="00D43A33">
      <w:pPr>
        <w:rPr>
          <w:noProof/>
        </w:rPr>
      </w:pPr>
    </w:p>
    <w:p w14:paraId="0DAAEC06" w14:textId="2ED6C4A5" w:rsidR="003A19CF" w:rsidRDefault="00D43A33" w:rsidP="00FB263A">
      <w:pPr>
        <w:jc w:val="both"/>
        <w:rPr>
          <w:noProof/>
        </w:rPr>
      </w:pPr>
      <w:r>
        <w:rPr>
          <w:noProof/>
        </w:rPr>
        <w:t xml:space="preserve">Como administrador, teniendo en cuenta que la plataforma </w:t>
      </w:r>
      <w:bookmarkEnd w:id="0"/>
      <w:r w:rsidR="00FB263A">
        <w:rPr>
          <w:noProof/>
        </w:rPr>
        <w:t>….</w:t>
      </w:r>
    </w:p>
    <w:p w14:paraId="14C042FE" w14:textId="77777777" w:rsidR="00FB263A" w:rsidRDefault="00FB263A" w:rsidP="00FB263A">
      <w:pPr>
        <w:jc w:val="both"/>
        <w:rPr>
          <w:noProof/>
        </w:rPr>
      </w:pPr>
      <w:bookmarkStart w:id="1" w:name="_GoBack"/>
      <w:bookmarkEnd w:id="1"/>
    </w:p>
    <w:p w14:paraId="48383A7E" w14:textId="65DE41C5" w:rsidR="003A19CF" w:rsidRDefault="003A19CF" w:rsidP="003A19CF">
      <w:pPr>
        <w:pStyle w:val="Ttulo5"/>
        <w:rPr>
          <w:noProof/>
        </w:rPr>
      </w:pPr>
      <w:r>
        <w:rPr>
          <w:noProof/>
        </w:rPr>
        <w:t>Arquitectura</w:t>
      </w:r>
    </w:p>
    <w:p w14:paraId="3028CB37" w14:textId="77777777" w:rsidR="003A19CF" w:rsidRDefault="003A19CF" w:rsidP="003A19CF">
      <w:pPr>
        <w:rPr>
          <w:noProof/>
        </w:rPr>
      </w:pPr>
    </w:p>
    <w:p w14:paraId="713F1697" w14:textId="6169BFF2" w:rsidR="003A19CF" w:rsidRDefault="003A19CF" w:rsidP="00793FD1">
      <w:pPr>
        <w:jc w:val="both"/>
        <w:rPr>
          <w:noProof/>
        </w:rPr>
      </w:pPr>
      <w:r>
        <w:rPr>
          <w:noProof/>
        </w:rPr>
        <w:t>Se oferta una arquitectura web, donde se tendra servidor de base de datos y aplicaciones en la nube y los usuarios podran acceder por medio de un navegador.</w:t>
      </w:r>
    </w:p>
    <w:p w14:paraId="30F59A01" w14:textId="77777777" w:rsidR="003A19CF" w:rsidRDefault="003A19CF" w:rsidP="00793FD1">
      <w:pPr>
        <w:jc w:val="both"/>
        <w:rPr>
          <w:noProof/>
        </w:rPr>
      </w:pPr>
    </w:p>
    <w:p w14:paraId="5B8B2CD2" w14:textId="0543546D" w:rsidR="003A19CF" w:rsidRDefault="003A19CF" w:rsidP="00793FD1">
      <w:pPr>
        <w:jc w:val="both"/>
        <w:rPr>
          <w:noProof/>
        </w:rPr>
      </w:pPr>
    </w:p>
    <w:p w14:paraId="030A8ECD" w14:textId="118C1EB0" w:rsidR="003A19CF" w:rsidRPr="00A226F8" w:rsidRDefault="003A19CF" w:rsidP="00793FD1">
      <w:pPr>
        <w:jc w:val="both"/>
        <w:rPr>
          <w:noProof/>
        </w:rPr>
      </w:pPr>
      <w:r>
        <w:rPr>
          <w:noProof/>
          <w:lang w:val="es-CO" w:eastAsia="es-CO"/>
        </w:rPr>
        <w:drawing>
          <wp:inline distT="0" distB="0" distL="0" distR="0" wp14:anchorId="2658892A" wp14:editId="0FF1A64C">
            <wp:extent cx="5968900" cy="290231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100" cy="2917969"/>
                    </a:xfrm>
                    <a:prstGeom prst="rect">
                      <a:avLst/>
                    </a:prstGeom>
                    <a:noFill/>
                    <a:effectLst/>
                  </pic:spPr>
                </pic:pic>
              </a:graphicData>
            </a:graphic>
          </wp:inline>
        </w:drawing>
      </w:r>
    </w:p>
    <w:sectPr w:rsidR="003A19CF" w:rsidRPr="00A226F8" w:rsidSect="00CE7F24">
      <w:headerReference w:type="default" r:id="rId12"/>
      <w:footerReference w:type="even" r:id="rId13"/>
      <w:footerReference w:type="default" r:id="rId14"/>
      <w:pgSz w:w="11906" w:h="16838" w:code="9"/>
      <w:pgMar w:top="1210" w:right="1267" w:bottom="1210" w:left="1267" w:header="1181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F51005" w14:textId="77777777" w:rsidR="00E9226A" w:rsidRDefault="00E9226A" w:rsidP="009B2968">
      <w:r>
        <w:separator/>
      </w:r>
    </w:p>
  </w:endnote>
  <w:endnote w:type="continuationSeparator" w:id="0">
    <w:p w14:paraId="653F4A18" w14:textId="77777777" w:rsidR="00E9226A" w:rsidRDefault="00E9226A" w:rsidP="009B2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Nmerodepgina"/>
      </w:rPr>
      <w:id w:val="41321887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F8B1EB7" w14:textId="77777777" w:rsidR="009B2968" w:rsidRDefault="009B2968" w:rsidP="00E832AC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end"/>
        </w:r>
      </w:p>
    </w:sdtContent>
  </w:sdt>
  <w:p w14:paraId="47264439" w14:textId="77777777" w:rsidR="009B2968" w:rsidRDefault="009B2968" w:rsidP="00E832A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77961E" w14:textId="77777777" w:rsidR="009B2968" w:rsidRDefault="00E832AC" w:rsidP="00E832AC">
    <w:pPr>
      <w:pStyle w:val="Piedepgina"/>
      <w:rPr>
        <w:rStyle w:val="Nmerodepgina"/>
        <w:noProof/>
      </w:rPr>
    </w:pPr>
    <w:r w:rsidRPr="00E832AC">
      <w:rPr>
        <w:noProof/>
        <w:lang w:bidi="es-ES"/>
      </w:rPr>
      <w:t xml:space="preserve">PÁGINA </w:t>
    </w:r>
    <w:sdt>
      <w:sdtPr>
        <w:rPr>
          <w:rStyle w:val="Nmerodepgina"/>
          <w:noProof/>
        </w:rPr>
        <w:id w:val="-601500411"/>
        <w:docPartObj>
          <w:docPartGallery w:val="Page Numbers (Bottom of Page)"/>
          <w:docPartUnique/>
        </w:docPartObj>
      </w:sdtPr>
      <w:sdtEndPr>
        <w:rPr>
          <w:rStyle w:val="Nmerodepgina"/>
        </w:rPr>
      </w:sdtEndPr>
      <w:sdtContent>
        <w:r w:rsidR="009B2968">
          <w:rPr>
            <w:rStyle w:val="Nmerodepgina"/>
            <w:noProof/>
            <w:lang w:bidi="es-ES"/>
          </w:rPr>
          <w:fldChar w:fldCharType="begin"/>
        </w:r>
        <w:r w:rsidR="009B2968">
          <w:rPr>
            <w:rStyle w:val="Nmerodepgina"/>
            <w:noProof/>
            <w:lang w:bidi="es-ES"/>
          </w:rPr>
          <w:instrText xml:space="preserve"> PAGE </w:instrText>
        </w:r>
        <w:r w:rsidR="009B2968">
          <w:rPr>
            <w:rStyle w:val="Nmerodepgina"/>
            <w:noProof/>
            <w:lang w:bidi="es-ES"/>
          </w:rPr>
          <w:fldChar w:fldCharType="separate"/>
        </w:r>
        <w:r w:rsidR="00FB263A">
          <w:rPr>
            <w:rStyle w:val="Nmerodepgina"/>
            <w:noProof/>
            <w:lang w:bidi="es-ES"/>
          </w:rPr>
          <w:t>7</w:t>
        </w:r>
        <w:r w:rsidR="009B2968">
          <w:rPr>
            <w:rStyle w:val="Nmerodepgina"/>
            <w:noProof/>
            <w:lang w:bidi="es-ES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27EDED" w14:textId="77777777" w:rsidR="00E9226A" w:rsidRDefault="00E9226A" w:rsidP="009B2968">
      <w:r>
        <w:separator/>
      </w:r>
    </w:p>
  </w:footnote>
  <w:footnote w:type="continuationSeparator" w:id="0">
    <w:p w14:paraId="434C2886" w14:textId="77777777" w:rsidR="00E9226A" w:rsidRDefault="00E9226A" w:rsidP="009B29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E70F8C" w14:textId="3CA96E7A" w:rsidR="009B2968" w:rsidRPr="009B2968" w:rsidRDefault="009B2968" w:rsidP="00E60545">
    <w:pPr>
      <w:pStyle w:val="Encabezado"/>
      <w:jc w:val="center"/>
    </w:pPr>
    <w:r w:rsidRPr="00E44B70">
      <w:rPr>
        <w:noProof/>
        <w:lang w:val="es-CO" w:eastAsia="es-CO"/>
      </w:rPr>
      <mc:AlternateContent>
        <mc:Choice Requires="wps">
          <w:drawing>
            <wp:inline distT="0" distB="0" distL="0" distR="0" wp14:anchorId="7AAD22AE" wp14:editId="09B5C5A4">
              <wp:extent cx="3806687" cy="69630"/>
              <wp:effectExtent l="0" t="0" r="3810" b="6985"/>
              <wp:docPr id="5" name="Rectángulo 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3806687" cy="6963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5A7242D" id="Rectángulo 5" o:spid="_x0000_s1026" alt="&quot;&quot;" style="width:299.75pt;height:5.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" fillcolor="#e2b80f [3204]" stroked="f" strokeweight="2pt">
              <v:stroke miterlimit="4"/>
              <v:textbox inset="3pt,3pt,3pt,3pt"/>
              <w10:anchorlock/>
            </v:rect>
          </w:pict>
        </mc:Fallback>
      </mc:AlternateContent>
    </w:r>
    <w:r>
      <w:rPr>
        <w:lang w:bidi="es-ES"/>
      </w:rPr>
      <w:t xml:space="preserve">      </w:t>
    </w:r>
    <w:r w:rsidR="00E60545">
      <w:t>Propuesta desarrollo PVO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75A5D"/>
    <w:multiLevelType w:val="hybridMultilevel"/>
    <w:tmpl w:val="DB82C8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4BD6"/>
    <w:multiLevelType w:val="hybridMultilevel"/>
    <w:tmpl w:val="206C1E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C3C82"/>
    <w:multiLevelType w:val="hybridMultilevel"/>
    <w:tmpl w:val="1BB2E92A"/>
    <w:lvl w:ilvl="0" w:tplc="5C92C7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E7A42"/>
    <w:multiLevelType w:val="hybridMultilevel"/>
    <w:tmpl w:val="0D62B1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73583"/>
    <w:multiLevelType w:val="hybridMultilevel"/>
    <w:tmpl w:val="56A2085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66149F"/>
    <w:multiLevelType w:val="hybridMultilevel"/>
    <w:tmpl w:val="BB94A0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E4F38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04D6168"/>
    <w:multiLevelType w:val="hybridMultilevel"/>
    <w:tmpl w:val="493837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93727"/>
    <w:multiLevelType w:val="hybridMultilevel"/>
    <w:tmpl w:val="037042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02B41"/>
    <w:multiLevelType w:val="hybridMultilevel"/>
    <w:tmpl w:val="390874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6E7449"/>
    <w:multiLevelType w:val="hybridMultilevel"/>
    <w:tmpl w:val="B2CEF48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4620A9"/>
    <w:multiLevelType w:val="hybridMultilevel"/>
    <w:tmpl w:val="3C4A655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65B8C"/>
    <w:multiLevelType w:val="multilevel"/>
    <w:tmpl w:val="BE9032C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520" w:hanging="360"/>
      </w:pPr>
    </w:lvl>
    <w:lvl w:ilvl="4">
      <w:start w:val="1"/>
      <w:numFmt w:val="lowerLetter"/>
      <w:lvlText w:val="(%5)"/>
      <w:lvlJc w:val="left"/>
      <w:pPr>
        <w:ind w:left="2880" w:hanging="360"/>
      </w:pPr>
    </w:lvl>
    <w:lvl w:ilvl="5">
      <w:start w:val="1"/>
      <w:numFmt w:val="lowerRoman"/>
      <w:lvlText w:val="(%6)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3960" w:hanging="360"/>
      </w:pPr>
    </w:lvl>
    <w:lvl w:ilvl="8">
      <w:start w:val="1"/>
      <w:numFmt w:val="lowerRoman"/>
      <w:lvlText w:val="%9."/>
      <w:lvlJc w:val="left"/>
      <w:pPr>
        <w:ind w:left="4320" w:hanging="360"/>
      </w:pPr>
    </w:lvl>
  </w:abstractNum>
  <w:abstractNum w:abstractNumId="13" w15:restartNumberingAfterBreak="0">
    <w:nsid w:val="34F71C6D"/>
    <w:multiLevelType w:val="hybridMultilevel"/>
    <w:tmpl w:val="07E077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D52C34"/>
    <w:multiLevelType w:val="hybridMultilevel"/>
    <w:tmpl w:val="47562676"/>
    <w:lvl w:ilvl="0" w:tplc="3EE8DF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767C4"/>
    <w:multiLevelType w:val="hybridMultilevel"/>
    <w:tmpl w:val="3F04E5F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72CF884">
      <w:start w:val="10"/>
      <w:numFmt w:val="bullet"/>
      <w:lvlText w:val="•"/>
      <w:lvlJc w:val="left"/>
      <w:pPr>
        <w:ind w:left="1800" w:hanging="720"/>
      </w:pPr>
      <w:rPr>
        <w:rFonts w:ascii="Book Antiqua" w:eastAsiaTheme="minorHAnsi" w:hAnsi="Book Antiqua" w:cstheme="minorBidi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A1F38"/>
    <w:multiLevelType w:val="hybridMultilevel"/>
    <w:tmpl w:val="9EEC2FC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164569"/>
    <w:multiLevelType w:val="hybridMultilevel"/>
    <w:tmpl w:val="2BD6149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E176BB"/>
    <w:multiLevelType w:val="hybridMultilevel"/>
    <w:tmpl w:val="7DCA49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14522"/>
    <w:multiLevelType w:val="hybridMultilevel"/>
    <w:tmpl w:val="C464B01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11"/>
  </w:num>
  <w:num w:numId="4">
    <w:abstractNumId w:val="2"/>
  </w:num>
  <w:num w:numId="5">
    <w:abstractNumId w:val="16"/>
  </w:num>
  <w:num w:numId="6">
    <w:abstractNumId w:val="19"/>
  </w:num>
  <w:num w:numId="7">
    <w:abstractNumId w:val="6"/>
  </w:num>
  <w:num w:numId="8">
    <w:abstractNumId w:val="14"/>
  </w:num>
  <w:num w:numId="9">
    <w:abstractNumId w:val="12"/>
  </w:num>
  <w:num w:numId="10">
    <w:abstractNumId w:val="17"/>
  </w:num>
  <w:num w:numId="11">
    <w:abstractNumId w:val="15"/>
  </w:num>
  <w:num w:numId="12">
    <w:abstractNumId w:val="4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3"/>
  </w:num>
  <w:num w:numId="18">
    <w:abstractNumId w:val="7"/>
  </w:num>
  <w:num w:numId="19">
    <w:abstractNumId w:val="1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7E"/>
    <w:rsid w:val="000114EB"/>
    <w:rsid w:val="000359D1"/>
    <w:rsid w:val="00075273"/>
    <w:rsid w:val="00086AFE"/>
    <w:rsid w:val="000A726D"/>
    <w:rsid w:val="000B0247"/>
    <w:rsid w:val="000B2CB2"/>
    <w:rsid w:val="0010433A"/>
    <w:rsid w:val="0014759B"/>
    <w:rsid w:val="00187632"/>
    <w:rsid w:val="00191A35"/>
    <w:rsid w:val="001B798E"/>
    <w:rsid w:val="001C6FE6"/>
    <w:rsid w:val="001D390E"/>
    <w:rsid w:val="00211CE6"/>
    <w:rsid w:val="002324AB"/>
    <w:rsid w:val="002366C9"/>
    <w:rsid w:val="00332273"/>
    <w:rsid w:val="00345F4F"/>
    <w:rsid w:val="00363EF9"/>
    <w:rsid w:val="003A19CF"/>
    <w:rsid w:val="003A7DA5"/>
    <w:rsid w:val="003B4957"/>
    <w:rsid w:val="003E6AB7"/>
    <w:rsid w:val="004312C5"/>
    <w:rsid w:val="004624AD"/>
    <w:rsid w:val="0049390D"/>
    <w:rsid w:val="004E3020"/>
    <w:rsid w:val="004E6010"/>
    <w:rsid w:val="005526B1"/>
    <w:rsid w:val="00571E9B"/>
    <w:rsid w:val="005B4DA4"/>
    <w:rsid w:val="00665F46"/>
    <w:rsid w:val="0067127E"/>
    <w:rsid w:val="006C60E6"/>
    <w:rsid w:val="00705BFD"/>
    <w:rsid w:val="007463B0"/>
    <w:rsid w:val="00793FD1"/>
    <w:rsid w:val="008D490D"/>
    <w:rsid w:val="008F425E"/>
    <w:rsid w:val="00952F7D"/>
    <w:rsid w:val="009A380C"/>
    <w:rsid w:val="009B2968"/>
    <w:rsid w:val="009B72D4"/>
    <w:rsid w:val="009D4923"/>
    <w:rsid w:val="009E0BEA"/>
    <w:rsid w:val="00A07DCE"/>
    <w:rsid w:val="00A1103F"/>
    <w:rsid w:val="00A123DD"/>
    <w:rsid w:val="00A226F8"/>
    <w:rsid w:val="00A513C4"/>
    <w:rsid w:val="00A602AF"/>
    <w:rsid w:val="00A64F96"/>
    <w:rsid w:val="00A81B34"/>
    <w:rsid w:val="00AA2850"/>
    <w:rsid w:val="00AE2317"/>
    <w:rsid w:val="00B10581"/>
    <w:rsid w:val="00BF5EE2"/>
    <w:rsid w:val="00BF7805"/>
    <w:rsid w:val="00C029F4"/>
    <w:rsid w:val="00C3007A"/>
    <w:rsid w:val="00C95220"/>
    <w:rsid w:val="00CE52BE"/>
    <w:rsid w:val="00CE7F24"/>
    <w:rsid w:val="00D3175B"/>
    <w:rsid w:val="00D43A33"/>
    <w:rsid w:val="00D6792E"/>
    <w:rsid w:val="00DF6760"/>
    <w:rsid w:val="00E44B70"/>
    <w:rsid w:val="00E577C7"/>
    <w:rsid w:val="00E60545"/>
    <w:rsid w:val="00E715DA"/>
    <w:rsid w:val="00E832AC"/>
    <w:rsid w:val="00E9226A"/>
    <w:rsid w:val="00EA4A50"/>
    <w:rsid w:val="00EA6367"/>
    <w:rsid w:val="00F4393B"/>
    <w:rsid w:val="00FB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793E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6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E832AC"/>
  </w:style>
  <w:style w:type="paragraph" w:styleId="Ttulo1">
    <w:name w:val="heading 1"/>
    <w:basedOn w:val="Normal"/>
    <w:next w:val="Normal"/>
    <w:link w:val="Ttulo1Car"/>
    <w:qFormat/>
    <w:rsid w:val="009B72D4"/>
    <w:pPr>
      <w:outlineLvl w:val="0"/>
    </w:pPr>
    <w:rPr>
      <w:rFonts w:asciiTheme="majorHAnsi" w:hAnsiTheme="majorHAnsi"/>
      <w:b/>
      <w:sz w:val="80"/>
      <w:szCs w:val="80"/>
    </w:rPr>
  </w:style>
  <w:style w:type="paragraph" w:styleId="Ttulo2">
    <w:name w:val="heading 2"/>
    <w:basedOn w:val="Normal"/>
    <w:next w:val="Normal"/>
    <w:link w:val="Ttulo2Car"/>
    <w:uiPriority w:val="1"/>
    <w:qFormat/>
    <w:rsid w:val="009B72D4"/>
    <w:pPr>
      <w:outlineLvl w:val="1"/>
    </w:pPr>
    <w:rPr>
      <w:rFonts w:asciiTheme="majorHAnsi" w:hAnsiTheme="majorHAnsi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2"/>
    <w:qFormat/>
    <w:rsid w:val="009B72D4"/>
    <w:pPr>
      <w:jc w:val="center"/>
      <w:outlineLvl w:val="2"/>
    </w:pPr>
    <w:rPr>
      <w:rFonts w:asciiTheme="majorHAnsi" w:hAnsiTheme="majorHAnsi"/>
      <w:b/>
      <w:color w:val="000000" w:themeColor="text1"/>
      <w:sz w:val="44"/>
      <w:szCs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191A35"/>
    <w:pPr>
      <w:ind w:left="567" w:right="567"/>
      <w:jc w:val="center"/>
      <w:outlineLvl w:val="3"/>
    </w:pPr>
    <w:rPr>
      <w:b/>
      <w:sz w:val="76"/>
    </w:rPr>
  </w:style>
  <w:style w:type="paragraph" w:styleId="Ttulo5">
    <w:name w:val="heading 5"/>
    <w:basedOn w:val="Texto"/>
    <w:next w:val="Normal"/>
    <w:link w:val="Ttulo5Car"/>
    <w:uiPriority w:val="4"/>
    <w:qFormat/>
    <w:rsid w:val="00E832AC"/>
    <w:pPr>
      <w:outlineLvl w:val="4"/>
    </w:pPr>
    <w:rPr>
      <w:b/>
      <w:color w:val="E2B80F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limitadorgrfico">
    <w:name w:val="Delimitador gráfico"/>
    <w:basedOn w:val="Normal"/>
    <w:uiPriority w:val="8"/>
    <w:qFormat/>
    <w:rsid w:val="00A602AF"/>
    <w:rPr>
      <w:sz w:val="10"/>
    </w:rPr>
  </w:style>
  <w:style w:type="table" w:styleId="Tablaconcuadrcula">
    <w:name w:val="Table Grid"/>
    <w:basedOn w:val="Tablanormal"/>
    <w:uiPriority w:val="39"/>
    <w:rsid w:val="00A60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602AF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72D4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9B72D4"/>
    <w:rPr>
      <w:rFonts w:asciiTheme="majorHAnsi" w:hAnsiTheme="majorHAnsi"/>
      <w:b/>
      <w:sz w:val="80"/>
      <w:szCs w:val="80"/>
    </w:rPr>
  </w:style>
  <w:style w:type="character" w:customStyle="1" w:styleId="Ttulo2Car">
    <w:name w:val="Título 2 Car"/>
    <w:basedOn w:val="Fuentedeprrafopredeter"/>
    <w:link w:val="Ttulo2"/>
    <w:uiPriority w:val="1"/>
    <w:rsid w:val="009B72D4"/>
    <w:rPr>
      <w:rFonts w:asciiTheme="majorHAnsi" w:hAnsiTheme="majorHAnsi"/>
      <w:sz w:val="36"/>
      <w:szCs w:val="36"/>
    </w:rPr>
  </w:style>
  <w:style w:type="paragraph" w:styleId="Encabezado">
    <w:name w:val="header"/>
    <w:basedOn w:val="Normal"/>
    <w:link w:val="EncabezadoCar"/>
    <w:uiPriority w:val="99"/>
    <w:rsid w:val="00E832AC"/>
    <w:pPr>
      <w:tabs>
        <w:tab w:val="center" w:pos="4680"/>
        <w:tab w:val="right" w:pos="9360"/>
      </w:tabs>
      <w:jc w:val="right"/>
    </w:pPr>
    <w:rPr>
      <w:rFonts w:asciiTheme="majorHAnsi" w:hAnsiTheme="majorHAnsi"/>
      <w:sz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E832AC"/>
    <w:rPr>
      <w:rFonts w:asciiTheme="majorHAnsi" w:hAnsiTheme="majorHAnsi"/>
      <w:sz w:val="20"/>
    </w:rPr>
  </w:style>
  <w:style w:type="paragraph" w:styleId="Piedepgina">
    <w:name w:val="footer"/>
    <w:basedOn w:val="Normal"/>
    <w:link w:val="PiedepginaCar"/>
    <w:uiPriority w:val="99"/>
    <w:rsid w:val="00E832AC"/>
    <w:pPr>
      <w:tabs>
        <w:tab w:val="center" w:pos="4680"/>
        <w:tab w:val="right" w:pos="9360"/>
      </w:tabs>
      <w:ind w:right="360"/>
      <w:jc w:val="right"/>
    </w:pPr>
    <w:rPr>
      <w:rFonts w:asciiTheme="majorHAnsi" w:hAnsiTheme="majorHAnsi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832AC"/>
    <w:rPr>
      <w:rFonts w:asciiTheme="majorHAnsi" w:hAnsiTheme="majorHAnsi"/>
      <w:sz w:val="20"/>
    </w:rPr>
  </w:style>
  <w:style w:type="character" w:styleId="Nmerodepgina">
    <w:name w:val="page number"/>
    <w:basedOn w:val="Fuentedeprrafopredeter"/>
    <w:uiPriority w:val="99"/>
    <w:semiHidden/>
    <w:rsid w:val="009B2968"/>
  </w:style>
  <w:style w:type="character" w:customStyle="1" w:styleId="Ttulo3Car">
    <w:name w:val="Título 3 Car"/>
    <w:basedOn w:val="Fuentedeprrafopredeter"/>
    <w:link w:val="Ttulo3"/>
    <w:uiPriority w:val="2"/>
    <w:rsid w:val="009B72D4"/>
    <w:rPr>
      <w:rFonts w:asciiTheme="majorHAnsi" w:hAnsiTheme="majorHAnsi"/>
      <w:b/>
      <w:color w:val="000000" w:themeColor="text1"/>
      <w:sz w:val="44"/>
      <w:szCs w:val="36"/>
    </w:rPr>
  </w:style>
  <w:style w:type="character" w:customStyle="1" w:styleId="Ttulo4Car">
    <w:name w:val="Título 4 Car"/>
    <w:basedOn w:val="Fuentedeprrafopredeter"/>
    <w:link w:val="Ttulo4"/>
    <w:uiPriority w:val="3"/>
    <w:rsid w:val="00191A35"/>
    <w:rPr>
      <w:b/>
      <w:sz w:val="76"/>
    </w:rPr>
  </w:style>
  <w:style w:type="paragraph" w:customStyle="1" w:styleId="Texto">
    <w:name w:val="Texto"/>
    <w:basedOn w:val="Normal"/>
    <w:uiPriority w:val="5"/>
    <w:qFormat/>
    <w:rsid w:val="00D6792E"/>
    <w:rPr>
      <w:sz w:val="26"/>
      <w:szCs w:val="28"/>
    </w:rPr>
  </w:style>
  <w:style w:type="paragraph" w:customStyle="1" w:styleId="Leyendadelaimagen">
    <w:name w:val="Leyenda de la imagen"/>
    <w:basedOn w:val="Normal"/>
    <w:uiPriority w:val="6"/>
    <w:qFormat/>
    <w:rsid w:val="009B72D4"/>
    <w:pPr>
      <w:ind w:left="113"/>
    </w:pPr>
    <w:rPr>
      <w:i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4"/>
    <w:rsid w:val="00E832AC"/>
    <w:rPr>
      <w:b/>
      <w:color w:val="E2B80F" w:themeColor="accent1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123DD"/>
    <w:rPr>
      <w:color w:val="808080"/>
    </w:rPr>
  </w:style>
  <w:style w:type="character" w:styleId="Hipervnculo">
    <w:name w:val="Hyperlink"/>
    <w:basedOn w:val="Fuentedeprrafopredeter"/>
    <w:uiPriority w:val="99"/>
    <w:semiHidden/>
    <w:rsid w:val="0067127E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7127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semiHidden/>
    <w:qFormat/>
    <w:rsid w:val="002324AB"/>
    <w:pPr>
      <w:ind w:left="720"/>
      <w:contextualSpacing/>
    </w:pPr>
  </w:style>
  <w:style w:type="paragraph" w:customStyle="1" w:styleId="Default">
    <w:name w:val="Default"/>
    <w:rsid w:val="00793FD1"/>
    <w:pPr>
      <w:autoSpaceDE w:val="0"/>
      <w:autoSpaceDN w:val="0"/>
      <w:adjustRightInd w:val="0"/>
    </w:pPr>
    <w:rPr>
      <w:rFonts w:ascii="Arial" w:hAnsi="Arial" w:cs="Arial"/>
      <w:color w:val="000000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a%20Bedoya\AppData\Roaming\Microsoft\Templates\Informe%20moderno.dotx" TargetMode="External"/></Relationships>
</file>

<file path=word/theme/theme1.xml><?xml version="1.0" encoding="utf-8"?>
<a:theme xmlns:a="http://schemas.openxmlformats.org/drawingml/2006/main" name="MR">
  <a:themeElements>
    <a:clrScheme name="Modern Report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E2B80F"/>
      </a:accent1>
      <a:accent2>
        <a:srgbClr val="FF7900"/>
      </a:accent2>
      <a:accent3>
        <a:srgbClr val="007093"/>
      </a:accent3>
      <a:accent4>
        <a:srgbClr val="005C7C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ustom 12">
      <a:majorFont>
        <a:latin typeface="Franklin Gothic Medium"/>
        <a:ea typeface=""/>
        <a:cs typeface=""/>
      </a:majorFont>
      <a:minorFont>
        <a:latin typeface="Book Antiqu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MR" id="{576F8857-8344-CC40-AE0E-EF60A6767544}" vid="{BDC92DF4-E7E1-0844-A1CD-530A464FD27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58DEA-A24B-4A4E-9EA4-6D86FDA62B5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1983F-6286-415F-8BD0-D2570EFEFB2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D209B3CA-0C8C-48D4-A94D-FB24C1AB21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3A85EC2-E959-49F6-A39E-5758D6558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moderno.dotx</Template>
  <TotalTime>0</TotalTime>
  <Pages>7</Pages>
  <Words>207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2021-09-21T01:36:00Z</dcterms:created>
  <dcterms:modified xsi:type="dcterms:W3CDTF">2021-09-28T19:03:00Z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